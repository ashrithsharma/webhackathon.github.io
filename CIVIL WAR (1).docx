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8FCD" w14:textId="5FEB2F25" w:rsidR="00AC09C3" w:rsidRPr="00AC09C3" w:rsidRDefault="00335034" w:rsidP="00AC09C3">
      <w:pPr>
        <w:pStyle w:val="Title"/>
      </w:pPr>
      <w:r>
        <w:t>Civil war</w:t>
      </w:r>
    </w:p>
    <w:p w14:paraId="6D7D6F0D" w14:textId="396DE55D" w:rsidR="007C4045" w:rsidRDefault="004A040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Usually when we </w:t>
      </w:r>
      <w:r w:rsidR="007C4045">
        <w:rPr>
          <w:color w:val="000000" w:themeColor="text1"/>
          <w:sz w:val="36"/>
          <w:szCs w:val="36"/>
        </w:rPr>
        <w:t xml:space="preserve">have to </w:t>
      </w:r>
      <w:r w:rsidR="008F32BF">
        <w:rPr>
          <w:color w:val="000000" w:themeColor="text1"/>
          <w:sz w:val="36"/>
          <w:szCs w:val="36"/>
        </w:rPr>
        <w:t xml:space="preserve">take an new step </w:t>
      </w:r>
      <w:r w:rsidR="000D6A04">
        <w:rPr>
          <w:color w:val="000000" w:themeColor="text1"/>
          <w:sz w:val="36"/>
          <w:szCs w:val="36"/>
        </w:rPr>
        <w:t xml:space="preserve">in our life. We do think for twice and thrice </w:t>
      </w:r>
      <w:r w:rsidR="00DF4C2E">
        <w:rPr>
          <w:color w:val="000000" w:themeColor="text1"/>
          <w:sz w:val="36"/>
          <w:szCs w:val="36"/>
        </w:rPr>
        <w:t xml:space="preserve">and take decisions by taking help of elders </w:t>
      </w:r>
      <w:r w:rsidR="001F5EE4">
        <w:rPr>
          <w:color w:val="000000" w:themeColor="text1"/>
          <w:sz w:val="36"/>
          <w:szCs w:val="36"/>
        </w:rPr>
        <w:t xml:space="preserve">Sometimes elders won’t agree with us. </w:t>
      </w:r>
      <w:r w:rsidR="000F1098">
        <w:rPr>
          <w:color w:val="000000" w:themeColor="text1"/>
          <w:sz w:val="36"/>
          <w:szCs w:val="36"/>
        </w:rPr>
        <w:t xml:space="preserve">Mostly this happens in </w:t>
      </w:r>
      <w:r w:rsidR="00512852">
        <w:rPr>
          <w:color w:val="000000" w:themeColor="text1"/>
          <w:sz w:val="36"/>
          <w:szCs w:val="36"/>
        </w:rPr>
        <w:t xml:space="preserve">our personal life decisions. </w:t>
      </w:r>
      <w:r w:rsidR="00882838">
        <w:rPr>
          <w:color w:val="000000" w:themeColor="text1"/>
          <w:sz w:val="36"/>
          <w:szCs w:val="36"/>
        </w:rPr>
        <w:t xml:space="preserve">As we want to follow our passion and make wonders. But parents who have different </w:t>
      </w:r>
      <w:r w:rsidR="00D961D7">
        <w:rPr>
          <w:color w:val="000000" w:themeColor="text1"/>
          <w:sz w:val="36"/>
          <w:szCs w:val="36"/>
        </w:rPr>
        <w:t>expectations</w:t>
      </w:r>
      <w:r w:rsidR="00882838">
        <w:rPr>
          <w:color w:val="000000" w:themeColor="text1"/>
          <w:sz w:val="36"/>
          <w:szCs w:val="36"/>
        </w:rPr>
        <w:t xml:space="preserve"> </w:t>
      </w:r>
      <w:r w:rsidR="00D961D7">
        <w:rPr>
          <w:color w:val="000000" w:themeColor="text1"/>
          <w:sz w:val="36"/>
          <w:szCs w:val="36"/>
        </w:rPr>
        <w:t xml:space="preserve">from their </w:t>
      </w:r>
      <w:r w:rsidR="000E0C28">
        <w:rPr>
          <w:color w:val="000000" w:themeColor="text1"/>
          <w:sz w:val="36"/>
          <w:szCs w:val="36"/>
        </w:rPr>
        <w:t xml:space="preserve">kids force them to convince kids in a certain course or degree based </w:t>
      </w:r>
      <w:r w:rsidR="007C4045">
        <w:rPr>
          <w:color w:val="000000" w:themeColor="text1"/>
          <w:sz w:val="36"/>
          <w:szCs w:val="36"/>
        </w:rPr>
        <w:t xml:space="preserve">education. </w:t>
      </w:r>
    </w:p>
    <w:p w14:paraId="4804F9A6" w14:textId="3F69A9FA" w:rsidR="00F81C52" w:rsidRDefault="00F81C5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 this cases mostly sensitive kids are </w:t>
      </w:r>
      <w:r w:rsidR="00486FE5">
        <w:rPr>
          <w:color w:val="000000" w:themeColor="text1"/>
          <w:sz w:val="36"/>
          <w:szCs w:val="36"/>
        </w:rPr>
        <w:t xml:space="preserve">getting depressed. This depressions leads to frustration over studies and works what they get </w:t>
      </w:r>
      <w:r w:rsidR="00293A3E">
        <w:rPr>
          <w:color w:val="000000" w:themeColor="text1"/>
          <w:sz w:val="36"/>
          <w:szCs w:val="36"/>
        </w:rPr>
        <w:t xml:space="preserve"> daily. They get pressurized by the works </w:t>
      </w:r>
      <w:r w:rsidR="00FB70C7">
        <w:rPr>
          <w:color w:val="000000" w:themeColor="text1"/>
          <w:sz w:val="36"/>
          <w:szCs w:val="36"/>
        </w:rPr>
        <w:t xml:space="preserve">even though it is easy because they won’t like it. This type of cases mostly happens in intermediate and </w:t>
      </w:r>
      <w:r w:rsidR="00F107AD">
        <w:rPr>
          <w:color w:val="000000" w:themeColor="text1"/>
          <w:sz w:val="36"/>
          <w:szCs w:val="36"/>
        </w:rPr>
        <w:t xml:space="preserve">undergraduate courses. This frustration leads them to </w:t>
      </w:r>
      <w:r w:rsidR="006A0EB6">
        <w:rPr>
          <w:color w:val="000000" w:themeColor="text1"/>
          <w:sz w:val="36"/>
          <w:szCs w:val="36"/>
        </w:rPr>
        <w:t xml:space="preserve">get a set back in education life. They can’t follow their </w:t>
      </w:r>
      <w:r w:rsidR="00B35C71">
        <w:rPr>
          <w:color w:val="000000" w:themeColor="text1"/>
          <w:sz w:val="36"/>
          <w:szCs w:val="36"/>
        </w:rPr>
        <w:t xml:space="preserve">passion and can’t show their interest in studies. </w:t>
      </w:r>
    </w:p>
    <w:p w14:paraId="53AABEF3" w14:textId="1C2182FE" w:rsidR="00B35C71" w:rsidRDefault="0043309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Although some people in lack of interest they </w:t>
      </w:r>
      <w:r w:rsidR="002B54E6">
        <w:rPr>
          <w:color w:val="000000" w:themeColor="text1"/>
          <w:sz w:val="36"/>
          <w:szCs w:val="36"/>
        </w:rPr>
        <w:t xml:space="preserve">start working hard for the sake of parents. They read and learn </w:t>
      </w:r>
      <w:r w:rsidR="00CF23D9">
        <w:rPr>
          <w:color w:val="000000" w:themeColor="text1"/>
          <w:sz w:val="36"/>
          <w:szCs w:val="36"/>
        </w:rPr>
        <w:t xml:space="preserve">for their parents happiness. They search their happiness in their parents Satisfaction. </w:t>
      </w:r>
    </w:p>
    <w:p w14:paraId="79F39B90" w14:textId="33B188BF" w:rsidR="00645AC8" w:rsidRDefault="0017460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Only 10 out of 100 can convince their parents to allow them to follow their passions. Their parents allow them as they are capable of that </w:t>
      </w:r>
      <w:r w:rsidR="00645AC8">
        <w:rPr>
          <w:color w:val="000000" w:themeColor="text1"/>
          <w:sz w:val="36"/>
          <w:szCs w:val="36"/>
        </w:rPr>
        <w:t xml:space="preserve">standards. </w:t>
      </w:r>
    </w:p>
    <w:p w14:paraId="08DA7130" w14:textId="3A20F884" w:rsidR="00325D46" w:rsidRDefault="00645AC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Their parents </w:t>
      </w:r>
      <w:r w:rsidR="00164ABC">
        <w:rPr>
          <w:color w:val="000000" w:themeColor="text1"/>
          <w:sz w:val="36"/>
          <w:szCs w:val="36"/>
        </w:rPr>
        <w:t xml:space="preserve">allow them only on one condition to balance the studies with passion. </w:t>
      </w:r>
      <w:r w:rsidR="00325D46">
        <w:rPr>
          <w:color w:val="000000" w:themeColor="text1"/>
          <w:sz w:val="36"/>
          <w:szCs w:val="36"/>
        </w:rPr>
        <w:t>They have some security of academics so that if the individual who tries  for success in his passion. If he fails to get the success. He can adjust with a job</w:t>
      </w:r>
      <w:r w:rsidR="00B569A7">
        <w:rPr>
          <w:color w:val="000000" w:themeColor="text1"/>
          <w:sz w:val="36"/>
          <w:szCs w:val="36"/>
        </w:rPr>
        <w:t xml:space="preserve"> related to their academics and knowledge about subject. </w:t>
      </w:r>
    </w:p>
    <w:p w14:paraId="1DEAA2B7" w14:textId="31C43F42" w:rsidR="00B569A7" w:rsidRDefault="00FD537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As  </w:t>
      </w:r>
      <w:r w:rsidR="00507403">
        <w:rPr>
          <w:color w:val="000000" w:themeColor="text1"/>
          <w:sz w:val="36"/>
          <w:szCs w:val="36"/>
        </w:rPr>
        <w:t xml:space="preserve"> we </w:t>
      </w:r>
      <w:r>
        <w:rPr>
          <w:color w:val="000000" w:themeColor="text1"/>
          <w:sz w:val="36"/>
          <w:szCs w:val="36"/>
        </w:rPr>
        <w:t xml:space="preserve"> have  gone through three different mindsets of the children, how </w:t>
      </w:r>
      <w:r w:rsidR="00050340">
        <w:rPr>
          <w:color w:val="000000" w:themeColor="text1"/>
          <w:sz w:val="36"/>
          <w:szCs w:val="36"/>
        </w:rPr>
        <w:t xml:space="preserve">their mind </w:t>
      </w:r>
      <w:r w:rsidR="000A1733">
        <w:rPr>
          <w:color w:val="000000" w:themeColor="text1"/>
          <w:sz w:val="36"/>
          <w:szCs w:val="36"/>
        </w:rPr>
        <w:t xml:space="preserve">is affected with external thoughts. </w:t>
      </w:r>
      <w:r w:rsidR="00936521">
        <w:rPr>
          <w:color w:val="000000" w:themeColor="text1"/>
          <w:sz w:val="36"/>
          <w:szCs w:val="36"/>
        </w:rPr>
        <w:t xml:space="preserve">Every individual doesn’t have freedom to </w:t>
      </w:r>
      <w:r w:rsidR="003A7B6C">
        <w:rPr>
          <w:color w:val="000000" w:themeColor="text1"/>
          <w:sz w:val="36"/>
          <w:szCs w:val="36"/>
        </w:rPr>
        <w:t xml:space="preserve">take their own decisions of their life . Although parents  should also respect the children’s </w:t>
      </w:r>
      <w:r w:rsidR="000361E5">
        <w:rPr>
          <w:color w:val="000000" w:themeColor="text1"/>
          <w:sz w:val="36"/>
          <w:szCs w:val="36"/>
        </w:rPr>
        <w:t xml:space="preserve">mindset and interests. </w:t>
      </w:r>
    </w:p>
    <w:p w14:paraId="5DBAEBF4" w14:textId="3724C03A" w:rsidR="00945601" w:rsidRDefault="0094560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Then each and every individual can create different wonders in respective sectors where </w:t>
      </w:r>
      <w:r w:rsidR="008F120A">
        <w:rPr>
          <w:color w:val="000000" w:themeColor="text1"/>
          <w:sz w:val="36"/>
          <w:szCs w:val="36"/>
        </w:rPr>
        <w:t xml:space="preserve">they are interested. </w:t>
      </w:r>
    </w:p>
    <w:p w14:paraId="17EF3449" w14:textId="4EB5855F" w:rsidR="008F120A" w:rsidRDefault="008F120A">
      <w:pPr>
        <w:rPr>
          <w:color w:val="000000" w:themeColor="text1"/>
          <w:sz w:val="36"/>
          <w:szCs w:val="36"/>
        </w:rPr>
      </w:pPr>
    </w:p>
    <w:p w14:paraId="24CA77D6" w14:textId="18C5FF09" w:rsidR="008F120A" w:rsidRPr="003A2D8C" w:rsidRDefault="008F120A">
      <w:pPr>
        <w:rPr>
          <w:b/>
          <w:bCs/>
          <w:color w:val="000000" w:themeColor="text1"/>
          <w:sz w:val="48"/>
          <w:szCs w:val="48"/>
        </w:rPr>
      </w:pPr>
      <w:r>
        <w:rPr>
          <w:color w:val="000000" w:themeColor="text1"/>
          <w:sz w:val="36"/>
          <w:szCs w:val="36"/>
        </w:rPr>
        <w:t xml:space="preserve">                     </w:t>
      </w:r>
      <w:r w:rsidR="003A2D8C">
        <w:rPr>
          <w:color w:val="000000" w:themeColor="text1"/>
          <w:sz w:val="36"/>
          <w:szCs w:val="36"/>
        </w:rPr>
        <w:t xml:space="preserve">                   </w:t>
      </w:r>
      <w:r>
        <w:rPr>
          <w:color w:val="000000" w:themeColor="text1"/>
          <w:sz w:val="36"/>
          <w:szCs w:val="36"/>
        </w:rPr>
        <w:t xml:space="preserve">   </w:t>
      </w:r>
      <w:r w:rsidR="003A2D8C">
        <w:rPr>
          <w:color w:val="000000" w:themeColor="text1"/>
          <w:sz w:val="36"/>
          <w:szCs w:val="36"/>
        </w:rPr>
        <w:t>Thank you</w:t>
      </w:r>
      <w:r>
        <w:rPr>
          <w:color w:val="000000" w:themeColor="text1"/>
          <w:sz w:val="36"/>
          <w:szCs w:val="36"/>
        </w:rPr>
        <w:t xml:space="preserve">  </w:t>
      </w:r>
    </w:p>
    <w:p w14:paraId="0708E5F1" w14:textId="0485E9FF" w:rsidR="00B569A7" w:rsidRPr="00347D1F" w:rsidRDefault="00B569A7">
      <w:pPr>
        <w:rPr>
          <w:color w:val="000000" w:themeColor="text1"/>
          <w:sz w:val="36"/>
          <w:szCs w:val="36"/>
        </w:rPr>
      </w:pPr>
    </w:p>
    <w:p w14:paraId="2BEF63E0" w14:textId="77777777" w:rsidR="007C4045" w:rsidRPr="004A040D" w:rsidRDefault="007C4045">
      <w:pPr>
        <w:rPr>
          <w:color w:val="000000" w:themeColor="text1"/>
          <w:sz w:val="36"/>
          <w:szCs w:val="36"/>
        </w:rPr>
      </w:pPr>
    </w:p>
    <w:p w14:paraId="0CE43A84" w14:textId="0A9D15ED" w:rsidR="007A0886" w:rsidRDefault="007A0886">
      <w:pPr>
        <w:jc w:val="center"/>
      </w:pPr>
    </w:p>
    <w:p w14:paraId="2AA591B4" w14:textId="509D3323" w:rsidR="007A0886" w:rsidRDefault="007A0886"/>
    <w:sectPr w:rsidR="007A0886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73A0B" w14:textId="77777777" w:rsidR="00290DA4" w:rsidRDefault="00290DA4">
      <w:pPr>
        <w:spacing w:after="0" w:line="240" w:lineRule="auto"/>
      </w:pPr>
      <w:r>
        <w:separator/>
      </w:r>
    </w:p>
  </w:endnote>
  <w:endnote w:type="continuationSeparator" w:id="0">
    <w:p w14:paraId="6D183A7C" w14:textId="77777777" w:rsidR="00290DA4" w:rsidRDefault="00290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1E97B" w14:textId="77777777" w:rsidR="007A0886" w:rsidRDefault="00840127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ECA4E" w14:textId="77777777" w:rsidR="00290DA4" w:rsidRDefault="00290DA4">
      <w:pPr>
        <w:spacing w:after="0" w:line="240" w:lineRule="auto"/>
      </w:pPr>
      <w:r>
        <w:separator/>
      </w:r>
    </w:p>
  </w:footnote>
  <w:footnote w:type="continuationSeparator" w:id="0">
    <w:p w14:paraId="1A059183" w14:textId="77777777" w:rsidR="00290DA4" w:rsidRDefault="00290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A4"/>
    <w:rsid w:val="000361E5"/>
    <w:rsid w:val="00050340"/>
    <w:rsid w:val="000A1733"/>
    <w:rsid w:val="000D6A04"/>
    <w:rsid w:val="000D6EA3"/>
    <w:rsid w:val="000E0C28"/>
    <w:rsid w:val="000F1098"/>
    <w:rsid w:val="00164ABC"/>
    <w:rsid w:val="00174609"/>
    <w:rsid w:val="001F5EE4"/>
    <w:rsid w:val="00290DA4"/>
    <w:rsid w:val="00293A3E"/>
    <w:rsid w:val="002B54E6"/>
    <w:rsid w:val="00325D46"/>
    <w:rsid w:val="00335034"/>
    <w:rsid w:val="00347D1F"/>
    <w:rsid w:val="003A2D8C"/>
    <w:rsid w:val="003A7B6C"/>
    <w:rsid w:val="00433095"/>
    <w:rsid w:val="00486FE5"/>
    <w:rsid w:val="004A040D"/>
    <w:rsid w:val="00507403"/>
    <w:rsid w:val="00512852"/>
    <w:rsid w:val="00645AC8"/>
    <w:rsid w:val="006A0EB6"/>
    <w:rsid w:val="007A0886"/>
    <w:rsid w:val="007C4045"/>
    <w:rsid w:val="00840127"/>
    <w:rsid w:val="00882838"/>
    <w:rsid w:val="008F120A"/>
    <w:rsid w:val="008F32BF"/>
    <w:rsid w:val="00936521"/>
    <w:rsid w:val="00945601"/>
    <w:rsid w:val="00AC09C3"/>
    <w:rsid w:val="00B35C71"/>
    <w:rsid w:val="00B569A7"/>
    <w:rsid w:val="00CF23D9"/>
    <w:rsid w:val="00D961D7"/>
    <w:rsid w:val="00DF4C2E"/>
    <w:rsid w:val="00EF44D3"/>
    <w:rsid w:val="00F107AD"/>
    <w:rsid w:val="00F81C52"/>
    <w:rsid w:val="00FB70C7"/>
    <w:rsid w:val="00FD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06746A"/>
  <w15:chartTrackingRefBased/>
  <w15:docId w15:val="{337A42A0-8EAC-9F42-94FC-391D8BB6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0BB425C-4603-BB43-B14F-A0B9F801B4D0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%7b30BB425C-4603-BB43-B14F-A0B9F801B4D0%7dtf50002001.dotx</Template>
  <TotalTime>1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VEMPATI ASHRITH SHARMA</dc:creator>
  <cp:keywords/>
  <dc:description/>
  <cp:lastModifiedBy>VEMPATI ASHRITH SHARMA</cp:lastModifiedBy>
  <cp:revision>2</cp:revision>
  <dcterms:created xsi:type="dcterms:W3CDTF">2021-04-23T06:46:00Z</dcterms:created>
  <dcterms:modified xsi:type="dcterms:W3CDTF">2021-04-23T06:46:00Z</dcterms:modified>
</cp:coreProperties>
</file>